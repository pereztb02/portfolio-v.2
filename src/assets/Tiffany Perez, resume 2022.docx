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8991"/>
        <w:gridCol w:w="899"/>
      </w:tblGrid>
      <w:tr w:rsidR="00605A5B" w14:paraId="64C13BDC" w14:textId="77777777" w:rsidTr="00507E93">
        <w:trPr>
          <w:trHeight w:val="2160"/>
        </w:trPr>
        <w:tc>
          <w:tcPr>
            <w:tcW w:w="900" w:type="dxa"/>
          </w:tcPr>
          <w:p w14:paraId="294E9434" w14:textId="77777777" w:rsidR="00605A5B" w:rsidRDefault="00605A5B"/>
        </w:tc>
        <w:tc>
          <w:tcPr>
            <w:tcW w:w="8991" w:type="dxa"/>
          </w:tcPr>
          <w:p w14:paraId="5F5436E9" w14:textId="591A7FE3" w:rsidR="00605A5B" w:rsidRDefault="00BC436D" w:rsidP="00BC436D">
            <w:pPr>
              <w:pStyle w:val="Title"/>
            </w:pPr>
            <w:r>
              <w:t>Tiffany</w:t>
            </w:r>
            <w:r w:rsidR="00A77921">
              <w:t xml:space="preserve"> </w:t>
            </w:r>
            <w:r>
              <w:rPr>
                <w:rStyle w:val="Emphasis"/>
              </w:rPr>
              <w:t>Perez</w:t>
            </w:r>
          </w:p>
        </w:tc>
        <w:tc>
          <w:tcPr>
            <w:tcW w:w="899" w:type="dxa"/>
          </w:tcPr>
          <w:p w14:paraId="3CCB77D7" w14:textId="77777777" w:rsidR="00605A5B" w:rsidRDefault="00605A5B"/>
        </w:tc>
      </w:tr>
    </w:tbl>
    <w:p w14:paraId="64224F12" w14:textId="77777777" w:rsidR="00507E93" w:rsidRPr="00507E93" w:rsidRDefault="00507E9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601"/>
        <w:gridCol w:w="7189"/>
      </w:tblGrid>
      <w:tr w:rsidR="00507E93" w14:paraId="0819AE24" w14:textId="77777777" w:rsidTr="00D64469">
        <w:tc>
          <w:tcPr>
            <w:tcW w:w="3601" w:type="dxa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134051D0" w14:textId="77777777" w:rsidR="00507E93" w:rsidRDefault="00507E93"/>
        </w:tc>
        <w:tc>
          <w:tcPr>
            <w:tcW w:w="7189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258F5E19" w14:textId="77777777" w:rsidR="00507E93" w:rsidRDefault="00507E93"/>
        </w:tc>
      </w:tr>
      <w:tr w:rsidR="00605A5B" w14:paraId="7CDDC36A" w14:textId="77777777" w:rsidTr="0057534A">
        <w:trPr>
          <w:trHeight w:val="2057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5C3A5260" w14:textId="77777777" w:rsidR="00605A5B" w:rsidRPr="00605A5B" w:rsidRDefault="00867E36" w:rsidP="00605A5B">
            <w:pPr>
              <w:pStyle w:val="Heading1"/>
            </w:pPr>
            <w:sdt>
              <w:sdtPr>
                <w:id w:val="1604447469"/>
                <w:placeholder>
                  <w:docPart w:val="A0F0266BC9DA45548EFCCAF6AA81349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Contact</w:t>
                </w:r>
              </w:sdtContent>
            </w:sdt>
          </w:p>
          <w:p w14:paraId="259428CB" w14:textId="7BE44424" w:rsidR="00C1095A" w:rsidRDefault="00BC436D" w:rsidP="00BC436D">
            <w:pPr>
              <w:pStyle w:val="TextLeft"/>
            </w:pPr>
            <w:r>
              <w:t>128 Seaman Avenue New York, NY 10034</w:t>
            </w:r>
          </w:p>
          <w:p w14:paraId="3FEDAEB7" w14:textId="0CC9F374" w:rsidR="00C1095A" w:rsidRDefault="00BC436D" w:rsidP="00C1095A">
            <w:pPr>
              <w:pStyle w:val="TextLeft"/>
            </w:pPr>
            <w:r>
              <w:t>347-776-5614</w:t>
            </w:r>
          </w:p>
          <w:p w14:paraId="1C547A73" w14:textId="53CEFA3A" w:rsidR="00C1095A" w:rsidRDefault="00BC436D" w:rsidP="00C1095A">
            <w:pPr>
              <w:pStyle w:val="TextLeft"/>
            </w:pPr>
            <w:r>
              <w:t>Pereztb02@gmail.com</w:t>
            </w:r>
          </w:p>
          <w:p w14:paraId="6FEA4AB1" w14:textId="77777777" w:rsidR="00605A5B" w:rsidRDefault="00605A5B" w:rsidP="00605A5B">
            <w:pPr>
              <w:pStyle w:val="TextLeft"/>
            </w:pPr>
          </w:p>
        </w:tc>
        <w:tc>
          <w:tcPr>
            <w:tcW w:w="7189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0A405BFE" w14:textId="77777777" w:rsidR="00605A5B" w:rsidRDefault="00867E36" w:rsidP="00605A5B">
            <w:pPr>
              <w:pStyle w:val="Heading2"/>
            </w:pPr>
            <w:sdt>
              <w:sdtPr>
                <w:id w:val="-651833632"/>
                <w:placeholder>
                  <w:docPart w:val="DC83F6A375A14D25AC7C06F8144AB93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Objective</w:t>
                </w:r>
              </w:sdtContent>
            </w:sdt>
          </w:p>
          <w:p w14:paraId="6215E421" w14:textId="222E6AC5" w:rsidR="00605A5B" w:rsidRPr="006E70D3" w:rsidRDefault="00665339" w:rsidP="006E70D3">
            <w:pPr>
              <w:pStyle w:val="TextRight"/>
            </w:pPr>
            <w:r>
              <w:t>My objective to expand my experience in building operations and construction in a team environment. I enjoy seeing a project through from start to finish and I am looking forward to growing with your company.</w:t>
            </w:r>
          </w:p>
        </w:tc>
      </w:tr>
      <w:tr w:rsidR="000E1D44" w14:paraId="2BDF506E" w14:textId="77777777" w:rsidTr="000E1D44">
        <w:trPr>
          <w:trHeight w:val="3688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629EBC42" w14:textId="77777777" w:rsidR="000E1D44" w:rsidRDefault="00867E36" w:rsidP="000E1D44">
            <w:pPr>
              <w:pStyle w:val="Heading1"/>
            </w:pPr>
            <w:sdt>
              <w:sdtPr>
                <w:id w:val="1723097672"/>
                <w:placeholder>
                  <w:docPart w:val="799BB3653EF4428995A42928970A3DF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>
                  <w:t>Education</w:t>
                </w:r>
              </w:sdtContent>
            </w:sdt>
          </w:p>
          <w:p w14:paraId="5B84D092" w14:textId="77777777" w:rsidR="001F5039" w:rsidRDefault="00BC436D" w:rsidP="00BC436D">
            <w:pPr>
              <w:pStyle w:val="TextLeft"/>
            </w:pPr>
            <w:r>
              <w:t>Rachel Carson HS for Coastal Studies graduated June 2012</w:t>
            </w:r>
            <w:r w:rsidR="001F5039">
              <w:t xml:space="preserve"> </w:t>
            </w:r>
          </w:p>
          <w:p w14:paraId="54946A32" w14:textId="3C712427" w:rsidR="000E1D44" w:rsidRDefault="001F5039" w:rsidP="00BC436D">
            <w:pPr>
              <w:pStyle w:val="TextLeft"/>
            </w:pPr>
            <w:r>
              <w:t xml:space="preserve">  B.A in Biology at Buffalo State College graduated May 2017</w:t>
            </w:r>
          </w:p>
          <w:p w14:paraId="3BC81CF1" w14:textId="58DEE268" w:rsidR="00BC436D" w:rsidRPr="00BC436D" w:rsidRDefault="00BC436D" w:rsidP="00BC436D"/>
        </w:tc>
        <w:tc>
          <w:tcPr>
            <w:tcW w:w="7189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-1767221959"/>
              <w:placeholder>
                <w:docPart w:val="5364C2D9F8C942E092F70F4EDE087428"/>
              </w:placeholder>
              <w:temporary/>
              <w:showingPlcHdr/>
              <w15:appearance w15:val="hidden"/>
              <w:text/>
            </w:sdtPr>
            <w:sdtEndPr/>
            <w:sdtContent>
              <w:p w14:paraId="070B1109" w14:textId="77777777" w:rsidR="00A77921" w:rsidRDefault="00A77921" w:rsidP="00A77921">
                <w:pPr>
                  <w:pStyle w:val="Heading2"/>
                </w:pPr>
                <w:r>
                  <w:t>Experience</w:t>
                </w:r>
              </w:p>
            </w:sdtContent>
          </w:sdt>
          <w:p w14:paraId="4E9944AF" w14:textId="0799CD89" w:rsidR="000E1D44" w:rsidRDefault="00BC436D" w:rsidP="000E1D44">
            <w:pPr>
              <w:pStyle w:val="SmallText"/>
            </w:pPr>
            <w:r>
              <w:t>Nov 2020 - Present</w:t>
            </w:r>
          </w:p>
          <w:p w14:paraId="68ECD32D" w14:textId="1564E098" w:rsidR="000E1D44" w:rsidRPr="000E1D44" w:rsidRDefault="00665339" w:rsidP="000E1D44">
            <w:pPr>
              <w:pStyle w:val="TextRight"/>
            </w:pPr>
            <w:r>
              <w:t xml:space="preserve">Field Coordinator, </w:t>
            </w:r>
            <w:r w:rsidR="00BC436D">
              <w:t>Assistant Property Manager</w:t>
            </w:r>
            <w:r w:rsidR="0057534A">
              <w:t xml:space="preserve"> </w:t>
            </w:r>
            <w:r w:rsidR="000E1D44" w:rsidRPr="000E1D44">
              <w:t xml:space="preserve">• </w:t>
            </w:r>
            <w:r w:rsidR="00BC436D">
              <w:t>Manage and maintain low income and affordable housing properties</w:t>
            </w:r>
            <w:r w:rsidR="0057534A">
              <w:t xml:space="preserve"> </w:t>
            </w:r>
            <w:r w:rsidR="000E1D44" w:rsidRPr="000E1D44">
              <w:t>•</w:t>
            </w:r>
            <w:r w:rsidR="0057534A">
              <w:t xml:space="preserve"> </w:t>
            </w:r>
            <w:r w:rsidR="00BC436D">
              <w:t>Concord Management of NY LLC</w:t>
            </w:r>
          </w:p>
          <w:p w14:paraId="606E4AE0" w14:textId="77777777" w:rsidR="000E1D44" w:rsidRDefault="000E1D44" w:rsidP="000E1D44">
            <w:pPr>
              <w:pStyle w:val="TextRight"/>
              <w:rPr>
                <w:sz w:val="21"/>
              </w:rPr>
            </w:pPr>
          </w:p>
          <w:p w14:paraId="023B51F0" w14:textId="47E0D705" w:rsidR="0057534A" w:rsidRDefault="00FF1707" w:rsidP="0057534A">
            <w:pPr>
              <w:pStyle w:val="SmallText"/>
            </w:pPr>
            <w:r>
              <w:t>May 2017 – Nov 2020</w:t>
            </w:r>
          </w:p>
          <w:p w14:paraId="38C32081" w14:textId="4F5B7E79" w:rsidR="0057534A" w:rsidRPr="000E1D44" w:rsidRDefault="00FF1707" w:rsidP="0057534A">
            <w:pPr>
              <w:pStyle w:val="TextRight"/>
            </w:pPr>
            <w:r>
              <w:t>Prevailing wage Monitor, Assistant Site Super, Covid 19 Compliance Monitor</w:t>
            </w:r>
            <w:r w:rsidR="0057534A">
              <w:t xml:space="preserve"> </w:t>
            </w:r>
            <w:r w:rsidR="0057534A" w:rsidRPr="000E1D44">
              <w:t xml:space="preserve">• </w:t>
            </w:r>
            <w:r>
              <w:t>Various positions held</w:t>
            </w:r>
            <w:r w:rsidR="0057534A">
              <w:t xml:space="preserve"> </w:t>
            </w:r>
            <w:r w:rsidR="0057534A" w:rsidRPr="000E1D44">
              <w:t>•</w:t>
            </w:r>
            <w:r w:rsidR="0057534A">
              <w:t xml:space="preserve"> </w:t>
            </w:r>
            <w:r>
              <w:t>MDG Design and Construction</w:t>
            </w:r>
          </w:p>
          <w:p w14:paraId="30C2D72C" w14:textId="77777777" w:rsidR="000E1D44" w:rsidRDefault="0057534A" w:rsidP="0057534A">
            <w:pPr>
              <w:pStyle w:val="TextRigh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  <w:p w14:paraId="3DC58974" w14:textId="5785D9F9" w:rsidR="0057534A" w:rsidRDefault="00FF1707" w:rsidP="0057534A">
            <w:pPr>
              <w:pStyle w:val="SmallText"/>
            </w:pPr>
            <w:r>
              <w:t>Feb 2017 – May 2017</w:t>
            </w:r>
          </w:p>
          <w:p w14:paraId="5E36F224" w14:textId="4ED6CD23" w:rsidR="0057534A" w:rsidRPr="000E1D44" w:rsidRDefault="00FF1707" w:rsidP="0057534A">
            <w:pPr>
              <w:pStyle w:val="TextRight"/>
            </w:pPr>
            <w:r>
              <w:t>Care Intern</w:t>
            </w:r>
            <w:r w:rsidR="0057534A">
              <w:t xml:space="preserve"> </w:t>
            </w:r>
            <w:r w:rsidR="0057534A" w:rsidRPr="000E1D44">
              <w:t xml:space="preserve">• </w:t>
            </w:r>
            <w:r>
              <w:t>Animal Handling</w:t>
            </w:r>
            <w:r w:rsidR="0057534A">
              <w:t xml:space="preserve"> </w:t>
            </w:r>
            <w:r w:rsidR="0057534A" w:rsidRPr="000E1D44">
              <w:t>•</w:t>
            </w:r>
            <w:r w:rsidR="0057534A">
              <w:t xml:space="preserve"> </w:t>
            </w:r>
            <w:r>
              <w:t>Buffalo Animal Adventures</w:t>
            </w:r>
          </w:p>
          <w:p w14:paraId="7CF44875" w14:textId="77777777" w:rsidR="000E1D44" w:rsidRDefault="0057534A" w:rsidP="0057534A">
            <w:pPr>
              <w:pStyle w:val="TextRigh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  <w:p w14:paraId="428CBA99" w14:textId="0233B1D6" w:rsidR="000E1D44" w:rsidRDefault="00582CAD" w:rsidP="0057534A">
            <w:pPr>
              <w:pStyle w:val="TextRight"/>
            </w:pPr>
            <w:r>
              <w:t xml:space="preserve">Experience in Various software’s including Microsoft suite. </w:t>
            </w:r>
          </w:p>
        </w:tc>
      </w:tr>
      <w:tr w:rsidR="000E1D44" w14:paraId="220AE5E4" w14:textId="77777777" w:rsidTr="000E1D44">
        <w:trPr>
          <w:trHeight w:val="2375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311D656D" w14:textId="77777777" w:rsidR="000E1D44" w:rsidRDefault="00867E36" w:rsidP="00A77921">
            <w:pPr>
              <w:pStyle w:val="Heading1"/>
            </w:pPr>
            <w:sdt>
              <w:sdtPr>
                <w:id w:val="-242716918"/>
                <w:placeholder>
                  <w:docPart w:val="7BD0D1311EA846DCBBB6EDBE1DF9968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0E1D44">
                  <w:t>Key Skills</w:t>
                </w:r>
              </w:sdtContent>
            </w:sdt>
          </w:p>
          <w:p w14:paraId="78862572" w14:textId="77777777" w:rsidR="00FF1707" w:rsidRDefault="00FF1707" w:rsidP="00FF1707">
            <w:pPr>
              <w:pStyle w:val="TextLeft"/>
            </w:pPr>
            <w:r>
              <w:t>Planning</w:t>
            </w:r>
          </w:p>
          <w:p w14:paraId="4CE376C9" w14:textId="77777777" w:rsidR="00FF1707" w:rsidRDefault="00FF1707" w:rsidP="00FF1707">
            <w:pPr>
              <w:pStyle w:val="TextLeft"/>
            </w:pPr>
            <w:r>
              <w:t xml:space="preserve">Punchlist </w:t>
            </w:r>
          </w:p>
          <w:p w14:paraId="33FE88B0" w14:textId="77777777" w:rsidR="00FF1707" w:rsidRDefault="00FF1707" w:rsidP="00FF1707">
            <w:pPr>
              <w:pStyle w:val="TextLeft"/>
            </w:pPr>
            <w:r>
              <w:t xml:space="preserve">Procore </w:t>
            </w:r>
          </w:p>
          <w:p w14:paraId="7C302E5B" w14:textId="77777777" w:rsidR="00FF1707" w:rsidRDefault="00FF1707" w:rsidP="00FF1707">
            <w:pPr>
              <w:pStyle w:val="TextLeft"/>
            </w:pPr>
            <w:proofErr w:type="spellStart"/>
            <w:r>
              <w:t>LCPTracker</w:t>
            </w:r>
            <w:proofErr w:type="spellEnd"/>
            <w:r>
              <w:t xml:space="preserve"> </w:t>
            </w:r>
          </w:p>
          <w:p w14:paraId="4BFCE577" w14:textId="77777777" w:rsidR="00FF1707" w:rsidRDefault="00FF1707" w:rsidP="00FF1707">
            <w:pPr>
              <w:pStyle w:val="TextLeft"/>
            </w:pPr>
            <w:r>
              <w:t xml:space="preserve">Daily reports on subcontractor activities </w:t>
            </w:r>
          </w:p>
          <w:p w14:paraId="50F52232" w14:textId="5F6F4D7F" w:rsidR="000E1D44" w:rsidRDefault="00FF1707" w:rsidP="00FF1707">
            <w:pPr>
              <w:pStyle w:val="TextLeft"/>
            </w:pPr>
            <w:r>
              <w:t xml:space="preserve">OSHA 30 Certified </w:t>
            </w:r>
          </w:p>
          <w:p w14:paraId="0F501B25" w14:textId="77777777" w:rsidR="00FF1707" w:rsidRPr="00FF1707" w:rsidRDefault="00FF1707" w:rsidP="00FF1707"/>
          <w:p w14:paraId="40AC7142" w14:textId="310CBE81" w:rsidR="00FF1707" w:rsidRPr="00FF1707" w:rsidRDefault="00FF1707" w:rsidP="00FF1707"/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61914896"/>
              <w:placeholder>
                <w:docPart w:val="0F7D366CEEC340FCAED965490B4E1AF9"/>
              </w:placeholder>
              <w:temporary/>
              <w:showingPlcHdr/>
              <w15:appearance w15:val="hidden"/>
              <w:text/>
            </w:sdtPr>
            <w:sdtEndPr/>
            <w:sdtContent>
              <w:p w14:paraId="3281C87E" w14:textId="77777777" w:rsidR="000E1D44" w:rsidRDefault="00A77921" w:rsidP="00A77921">
                <w:pPr>
                  <w:pStyle w:val="Heading2"/>
                </w:pPr>
                <w:r>
                  <w:t>Communication</w:t>
                </w:r>
              </w:p>
            </w:sdtContent>
          </w:sdt>
          <w:p w14:paraId="5CE1455C" w14:textId="3EEF4619" w:rsidR="0057534A" w:rsidRDefault="00582CAD" w:rsidP="00582CAD">
            <w:pPr>
              <w:pStyle w:val="TextRight"/>
            </w:pPr>
            <w:r>
              <w:rPr>
                <w:w w:val="105"/>
              </w:rPr>
              <w:t xml:space="preserve">I am very capable of working in any environment. I have experience leading and being </w:t>
            </w:r>
            <w:r w:rsidR="00867E36">
              <w:rPr>
                <w:w w:val="105"/>
              </w:rPr>
              <w:t>a part</w:t>
            </w:r>
            <w:r>
              <w:rPr>
                <w:w w:val="105"/>
              </w:rPr>
              <w:t xml:space="preserve"> of work teams. I also </w:t>
            </w:r>
            <w:r w:rsidR="009D0557">
              <w:rPr>
                <w:w w:val="105"/>
              </w:rPr>
              <w:t>can work</w:t>
            </w:r>
            <w:r>
              <w:rPr>
                <w:w w:val="105"/>
              </w:rPr>
              <w:t xml:space="preserve"> alone; I </w:t>
            </w:r>
            <w:r w:rsidR="009D0557">
              <w:rPr>
                <w:w w:val="105"/>
              </w:rPr>
              <w:t>initiated</w:t>
            </w:r>
            <w:r>
              <w:rPr>
                <w:w w:val="105"/>
              </w:rPr>
              <w:t xml:space="preserve"> a project to modernize how residents can sign up for pest treatment services from start to finish. </w:t>
            </w:r>
            <w:r w:rsidR="009D0557">
              <w:rPr>
                <w:w w:val="105"/>
              </w:rPr>
              <w:t>I will often take initiative on communication with my team and leadership and am able to organize my thoughts in a way most people can relate to.</w:t>
            </w:r>
          </w:p>
          <w:p w14:paraId="492EC365" w14:textId="77777777" w:rsidR="000E1D44" w:rsidRDefault="000E1D44" w:rsidP="000E1D44">
            <w:pPr>
              <w:pStyle w:val="TextRight"/>
            </w:pPr>
          </w:p>
        </w:tc>
      </w:tr>
      <w:tr w:rsidR="000E1D44" w14:paraId="6D07B1FD" w14:textId="77777777" w:rsidTr="000E1D44">
        <w:trPr>
          <w:trHeight w:val="1604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17221A65" w14:textId="77777777" w:rsidR="000E1D44" w:rsidRDefault="000E1D44"/>
        </w:tc>
        <w:tc>
          <w:tcPr>
            <w:tcW w:w="7189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727186010"/>
              <w:placeholder>
                <w:docPart w:val="8C026889467C4018B349C1521321D28C"/>
              </w:placeholder>
              <w:temporary/>
              <w:showingPlcHdr/>
              <w15:appearance w15:val="hidden"/>
              <w:text/>
            </w:sdtPr>
            <w:sdtEndPr/>
            <w:sdtContent>
              <w:p w14:paraId="125B61DF" w14:textId="77777777" w:rsidR="0057534A" w:rsidRDefault="00A77921" w:rsidP="0057534A">
                <w:pPr>
                  <w:pStyle w:val="Heading2"/>
                </w:pPr>
                <w:r>
                  <w:t>Leadership</w:t>
                </w:r>
              </w:p>
            </w:sdtContent>
          </w:sdt>
          <w:p w14:paraId="1334D623" w14:textId="720DF2DD" w:rsidR="009D0557" w:rsidRPr="001F5039" w:rsidRDefault="009D0557" w:rsidP="001F5039">
            <w:pPr>
              <w:pStyle w:val="TextRight"/>
              <w:rPr>
                <w:w w:val="105"/>
              </w:rPr>
            </w:pPr>
            <w:r w:rsidRPr="009D0557">
              <w:rPr>
                <w:w w:val="105"/>
              </w:rPr>
              <w:t>RA and First Year Mentor at Buffalo State College.</w:t>
            </w:r>
            <w:r>
              <w:rPr>
                <w:w w:val="105"/>
              </w:rPr>
              <w:t xml:space="preserve"> </w:t>
            </w:r>
            <w:r w:rsidR="001F5039">
              <w:rPr>
                <w:w w:val="105"/>
              </w:rPr>
              <w:t xml:space="preserve">As an APM I helped oversee a staff of over 40 Supers, porters, and </w:t>
            </w:r>
            <w:r w:rsidR="00665339">
              <w:rPr>
                <w:w w:val="105"/>
              </w:rPr>
              <w:t>concierges</w:t>
            </w:r>
            <w:r w:rsidR="001F5039">
              <w:rPr>
                <w:w w:val="105"/>
              </w:rPr>
              <w:t>.</w:t>
            </w:r>
          </w:p>
        </w:tc>
      </w:tr>
      <w:tr w:rsidR="000E1D44" w14:paraId="6DBFE256" w14:textId="77777777" w:rsidTr="000E1D44">
        <w:trPr>
          <w:trHeight w:val="149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5B44165E" w14:textId="77777777" w:rsidR="000E1D44" w:rsidRDefault="000E1D44"/>
        </w:tc>
        <w:tc>
          <w:tcPr>
            <w:tcW w:w="7189" w:type="dxa"/>
            <w:tcBorders>
              <w:left w:val="single" w:sz="18" w:space="0" w:color="648276" w:themeColor="accent5"/>
            </w:tcBorders>
          </w:tcPr>
          <w:sdt>
            <w:sdtPr>
              <w:id w:val="-465741575"/>
              <w:placeholder>
                <w:docPart w:val="653CEB27B10C4AE39190FF2AA04589C2"/>
              </w:placeholder>
              <w:temporary/>
              <w:showingPlcHdr/>
              <w15:appearance w15:val="hidden"/>
              <w:text/>
            </w:sdtPr>
            <w:sdtEndPr/>
            <w:sdtContent>
              <w:p w14:paraId="5E1AFDDF" w14:textId="77777777" w:rsidR="000E1D44" w:rsidRDefault="00A77921" w:rsidP="00A77921">
                <w:pPr>
                  <w:pStyle w:val="Heading2"/>
                </w:pPr>
                <w:r w:rsidRPr="000E1D44">
                  <w:t>References</w:t>
                </w:r>
              </w:p>
            </w:sdtContent>
          </w:sdt>
          <w:sdt>
            <w:sdtPr>
              <w:rPr>
                <w:w w:val="105"/>
              </w:rPr>
              <w:id w:val="-408077227"/>
              <w:placeholder>
                <w:docPart w:val="B7E172DD04F34C3A8B916C075C851B1A"/>
              </w:placeholder>
              <w:temporary/>
              <w:showingPlcHdr/>
              <w15:appearance w15:val="hidden"/>
              <w:text/>
            </w:sdtPr>
            <w:sdtEndPr/>
            <w:sdtContent>
              <w:p w14:paraId="4C8A392A" w14:textId="77777777" w:rsidR="000E1D44" w:rsidRPr="000E1D44" w:rsidRDefault="0057534A" w:rsidP="0057534A">
                <w:pPr>
                  <w:pStyle w:val="TextRight"/>
                </w:pPr>
                <w:r w:rsidRPr="000E1D44">
                  <w:t>[Available upon request.]</w:t>
                </w:r>
              </w:p>
            </w:sdtContent>
          </w:sdt>
        </w:tc>
      </w:tr>
    </w:tbl>
    <w:p w14:paraId="755AF486" w14:textId="77777777" w:rsidR="00C55D85" w:rsidRDefault="00C55D85"/>
    <w:sectPr w:rsidR="00C55D85" w:rsidSect="00F4501B">
      <w:footerReference w:type="default" r:id="rId6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785F4" w14:textId="77777777" w:rsidR="00BC436D" w:rsidRDefault="00BC436D" w:rsidP="00F316AD">
      <w:r>
        <w:separator/>
      </w:r>
    </w:p>
  </w:endnote>
  <w:endnote w:type="continuationSeparator" w:id="0">
    <w:p w14:paraId="5C035093" w14:textId="77777777" w:rsidR="00BC436D" w:rsidRDefault="00BC436D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8D44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B4EC04" wp14:editId="43CF4732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BC1DF2" id="Rectangle 2" o:spid="_x0000_s1026" alt="&quot;&quot;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3BF7A" w14:textId="77777777" w:rsidR="00BC436D" w:rsidRDefault="00BC436D" w:rsidP="00F316AD">
      <w:r>
        <w:separator/>
      </w:r>
    </w:p>
  </w:footnote>
  <w:footnote w:type="continuationSeparator" w:id="0">
    <w:p w14:paraId="6B74D691" w14:textId="77777777" w:rsidR="00BC436D" w:rsidRDefault="00BC436D" w:rsidP="00F31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6D"/>
    <w:rsid w:val="000E1D44"/>
    <w:rsid w:val="001F5039"/>
    <w:rsid w:val="0020696E"/>
    <w:rsid w:val="002356A2"/>
    <w:rsid w:val="0024775A"/>
    <w:rsid w:val="002D12DA"/>
    <w:rsid w:val="003019B2"/>
    <w:rsid w:val="0034688D"/>
    <w:rsid w:val="0040233B"/>
    <w:rsid w:val="00507E93"/>
    <w:rsid w:val="00511A6E"/>
    <w:rsid w:val="0057534A"/>
    <w:rsid w:val="00582CAD"/>
    <w:rsid w:val="00605A5B"/>
    <w:rsid w:val="00665339"/>
    <w:rsid w:val="006C60E6"/>
    <w:rsid w:val="006E70D3"/>
    <w:rsid w:val="007B0F94"/>
    <w:rsid w:val="00867E36"/>
    <w:rsid w:val="009D0557"/>
    <w:rsid w:val="00A77921"/>
    <w:rsid w:val="00B2124F"/>
    <w:rsid w:val="00B575FB"/>
    <w:rsid w:val="00B6190E"/>
    <w:rsid w:val="00BC436D"/>
    <w:rsid w:val="00BD4217"/>
    <w:rsid w:val="00C1095A"/>
    <w:rsid w:val="00C55D85"/>
    <w:rsid w:val="00CA2273"/>
    <w:rsid w:val="00CD50FD"/>
    <w:rsid w:val="00D47124"/>
    <w:rsid w:val="00DD5D7B"/>
    <w:rsid w:val="00F316AD"/>
    <w:rsid w:val="00F4501B"/>
    <w:rsid w:val="00FF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23C0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ffanyPerez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F0266BC9DA45548EFCCAF6AA813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D9043-DA09-484E-A04D-40E445A77FAF}"/>
      </w:docPartPr>
      <w:docPartBody>
        <w:p w:rsidR="00812999" w:rsidRDefault="00812999">
          <w:pPr>
            <w:pStyle w:val="A0F0266BC9DA45548EFCCAF6AA81349D"/>
          </w:pPr>
          <w:r w:rsidRPr="00605A5B">
            <w:t>Contact</w:t>
          </w:r>
        </w:p>
      </w:docPartBody>
    </w:docPart>
    <w:docPart>
      <w:docPartPr>
        <w:name w:val="DC83F6A375A14D25AC7C06F8144AB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9AFE7-42FE-487D-B529-2E8AB5D82F00}"/>
      </w:docPartPr>
      <w:docPartBody>
        <w:p w:rsidR="00812999" w:rsidRDefault="00812999">
          <w:pPr>
            <w:pStyle w:val="DC83F6A375A14D25AC7C06F8144AB93E"/>
          </w:pPr>
          <w:r w:rsidRPr="00605A5B">
            <w:t>Objective</w:t>
          </w:r>
        </w:p>
      </w:docPartBody>
    </w:docPart>
    <w:docPart>
      <w:docPartPr>
        <w:name w:val="799BB3653EF4428995A42928970A3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44EC3-0B47-4D3B-8815-F93D21C7C11F}"/>
      </w:docPartPr>
      <w:docPartBody>
        <w:p w:rsidR="00812999" w:rsidRDefault="00812999">
          <w:pPr>
            <w:pStyle w:val="799BB3653EF4428995A42928970A3DF1"/>
          </w:pPr>
          <w:r>
            <w:t>Education</w:t>
          </w:r>
        </w:p>
      </w:docPartBody>
    </w:docPart>
    <w:docPart>
      <w:docPartPr>
        <w:name w:val="5364C2D9F8C942E092F70F4EDE087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2F0C1-E4B7-4B93-AA94-3A7D4E9C17A0}"/>
      </w:docPartPr>
      <w:docPartBody>
        <w:p w:rsidR="00812999" w:rsidRDefault="00812999">
          <w:pPr>
            <w:pStyle w:val="5364C2D9F8C942E092F70F4EDE087428"/>
          </w:pPr>
          <w:r>
            <w:t>Experience</w:t>
          </w:r>
        </w:p>
      </w:docPartBody>
    </w:docPart>
    <w:docPart>
      <w:docPartPr>
        <w:name w:val="7BD0D1311EA846DCBBB6EDBE1DF99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975F9-04EA-4532-97C7-7DD6F524440D}"/>
      </w:docPartPr>
      <w:docPartBody>
        <w:p w:rsidR="00812999" w:rsidRDefault="00812999">
          <w:pPr>
            <w:pStyle w:val="7BD0D1311EA846DCBBB6EDBE1DF99683"/>
          </w:pPr>
          <w:r w:rsidRPr="000E1D44">
            <w:t>Key Skills</w:t>
          </w:r>
        </w:p>
      </w:docPartBody>
    </w:docPart>
    <w:docPart>
      <w:docPartPr>
        <w:name w:val="0F7D366CEEC340FCAED965490B4E1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54709-884B-4A49-B25D-3A5B5AB80E7D}"/>
      </w:docPartPr>
      <w:docPartBody>
        <w:p w:rsidR="00812999" w:rsidRDefault="00812999">
          <w:pPr>
            <w:pStyle w:val="0F7D366CEEC340FCAED965490B4E1AF9"/>
          </w:pPr>
          <w:r>
            <w:t>Communication</w:t>
          </w:r>
        </w:p>
      </w:docPartBody>
    </w:docPart>
    <w:docPart>
      <w:docPartPr>
        <w:name w:val="8C026889467C4018B349C1521321D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191EE-8D4C-4202-8CC1-D0EE95F45F50}"/>
      </w:docPartPr>
      <w:docPartBody>
        <w:p w:rsidR="00812999" w:rsidRDefault="00812999">
          <w:pPr>
            <w:pStyle w:val="8C026889467C4018B349C1521321D28C"/>
          </w:pPr>
          <w:r>
            <w:t>Leadership</w:t>
          </w:r>
        </w:p>
      </w:docPartBody>
    </w:docPart>
    <w:docPart>
      <w:docPartPr>
        <w:name w:val="653CEB27B10C4AE39190FF2AA0458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0C359-8A01-4465-B90C-FA54EF95E340}"/>
      </w:docPartPr>
      <w:docPartBody>
        <w:p w:rsidR="00812999" w:rsidRDefault="00812999">
          <w:pPr>
            <w:pStyle w:val="653CEB27B10C4AE39190FF2AA04589C2"/>
          </w:pPr>
          <w:r w:rsidRPr="000E1D44">
            <w:t>References</w:t>
          </w:r>
        </w:p>
      </w:docPartBody>
    </w:docPart>
    <w:docPart>
      <w:docPartPr>
        <w:name w:val="B7E172DD04F34C3A8B916C075C851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8B479-99AF-4F65-8FA0-7D304D30827A}"/>
      </w:docPartPr>
      <w:docPartBody>
        <w:p w:rsidR="00812999" w:rsidRDefault="00812999">
          <w:pPr>
            <w:pStyle w:val="B7E172DD04F34C3A8B916C075C851B1A"/>
          </w:pPr>
          <w:r w:rsidRPr="000E1D44">
            <w:t>[Available upon request.]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99"/>
    <w:rsid w:val="0081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A0F0266BC9DA45548EFCCAF6AA81349D">
    <w:name w:val="A0F0266BC9DA45548EFCCAF6AA81349D"/>
  </w:style>
  <w:style w:type="paragraph" w:customStyle="1" w:styleId="DC83F6A375A14D25AC7C06F8144AB93E">
    <w:name w:val="DC83F6A375A14D25AC7C06F8144AB93E"/>
  </w:style>
  <w:style w:type="paragraph" w:customStyle="1" w:styleId="799BB3653EF4428995A42928970A3DF1">
    <w:name w:val="799BB3653EF4428995A42928970A3DF1"/>
  </w:style>
  <w:style w:type="paragraph" w:customStyle="1" w:styleId="5364C2D9F8C942E092F70F4EDE087428">
    <w:name w:val="5364C2D9F8C942E092F70F4EDE087428"/>
  </w:style>
  <w:style w:type="paragraph" w:customStyle="1" w:styleId="7BD0D1311EA846DCBBB6EDBE1DF99683">
    <w:name w:val="7BD0D1311EA846DCBBB6EDBE1DF99683"/>
  </w:style>
  <w:style w:type="paragraph" w:customStyle="1" w:styleId="0F7D366CEEC340FCAED965490B4E1AF9">
    <w:name w:val="0F7D366CEEC340FCAED965490B4E1AF9"/>
  </w:style>
  <w:style w:type="paragraph" w:customStyle="1" w:styleId="8C026889467C4018B349C1521321D28C">
    <w:name w:val="8C026889467C4018B349C1521321D28C"/>
  </w:style>
  <w:style w:type="paragraph" w:customStyle="1" w:styleId="653CEB27B10C4AE39190FF2AA04589C2">
    <w:name w:val="653CEB27B10C4AE39190FF2AA04589C2"/>
  </w:style>
  <w:style w:type="paragraph" w:customStyle="1" w:styleId="B7E172DD04F34C3A8B916C075C851B1A">
    <w:name w:val="B7E172DD04F34C3A8B916C075C851B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2022-02-10T21:56:00Z</dcterms:created>
  <dcterms:modified xsi:type="dcterms:W3CDTF">2022-02-11T23:12:00Z</dcterms:modified>
</cp:coreProperties>
</file>